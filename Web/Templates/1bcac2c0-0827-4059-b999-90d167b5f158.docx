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l223/sf34/2012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MAERSK UTAH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2/08/2012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350.000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Cats-Project\cats\Web\Templates\FederalMinistryofFinance.dotx" TargetMode="External" Id="R66ffe716ea6845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