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2/08/2012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32cb8e0cf9f1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