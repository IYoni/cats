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L858/SF111/12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CAPE MOLINNI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6/26/2012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USD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SAFM710379751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819000.00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9500596.82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546.000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D:\Cats-Project\cats\Web\Templates\FederalMinistryofFinance.dotx" TargetMode="External" Id="R2a8965d106c841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