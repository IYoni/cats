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2/08/2012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1fcd4991ef3d48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