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LSF081/2012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MERKUR TIDE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16/01/2012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MSCDJ639709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806490.00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537.660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27b92df0c3a542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