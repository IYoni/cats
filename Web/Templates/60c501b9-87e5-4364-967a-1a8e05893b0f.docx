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በ</w:t>
      </w:r>
      <w:bookmarkStart w:name="_GoBack" w:id="0"/>
      <w:bookmarkEnd w:id="0"/>
      <w:r>
        <w:rPr>
          <w:rFonts w:ascii="Nyala" w:hAnsi="Nyala"/>
          <w:color w:val="000000"/>
          <w:lang w:val="am-ET"/>
        </w:rPr>
        <w:t>ኢትዮጵያ ገቢዎችና ጉምሩክ ባለሥልጣን</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ለ</w:t>
      </w:r>
      <w:r>
        <w:rPr>
          <w:rFonts w:ascii="Nyala" w:hAnsi="Nyala"/>
          <w:color w:val="000000"/>
        </w:rPr>
        <w:t xml:space="preserve"> </w:t>
      </w:r>
      <w:r>
        <w:rPr>
          <w:rFonts w:ascii="Nyala" w:hAnsi="Nyala"/>
          <w:color w:val="000000"/>
          <w:lang w:val="am-ET"/>
        </w:rPr>
        <w:t>አ/አ የወጪና </w:t>
      </w:r>
      <w:r>
        <w:rPr>
          <w:rStyle w:val="apple-converted-space"/>
          <w:rFonts w:ascii="Nyala" w:hAnsi="Nyala"/>
          <w:color w:val="000000"/>
          <w:lang w:val="am-ET"/>
        </w:rPr>
        <w:t> </w:t>
      </w:r>
      <w:r>
        <w:rPr>
          <w:rFonts w:ascii="Nyala" w:hAnsi="Nyala"/>
          <w:color w:val="000000"/>
          <w:lang w:val="am-ET"/>
        </w:rPr>
        <w:t>ሌሎች ዕቃዎች ማስተናገጃ ቅ/ጽ/ቤት</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አዲስ አበባ</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w:t>
      </w:r>
      <w:r>
        <w:rPr>
          <w:rStyle w:val="apple-converted-space"/>
          <w:rFonts w:ascii="Nyala" w:hAnsi="Nyala"/>
          <w:color w:val="000000"/>
          <w:lang w:val="am-ET"/>
        </w:rPr>
        <w:t> </w:t>
      </w:r>
      <w:r>
        <w:rPr>
          <w:rFonts w:ascii="Nyala" w:hAnsi="Nyala"/>
          <w:color w:val="000000"/>
          <w:lang w:val="am-ET"/>
        </w:rPr>
        <w:t>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ከዚህ ጋር በተያያዘ የግብርና ሚኒስቴር አሁን ባቀረበው የድንገተኛ አደጋ ጥሪ መሰረት ከዚህ በታች በዝርዝር የተገለጸውን እርዳታ</w:t>
      </w:r>
      <w:r>
        <w:rPr>
          <w:rStyle w:val="apple-converted-space"/>
          <w:rFonts w:ascii="Nyala" w:hAnsi="Nyala"/>
          <w:color w:val="000000"/>
          <w:lang w:val="am-ET"/>
        </w:rPr>
        <w:t> </w:t>
      </w:r>
      <w:r>
        <w:rPr>
          <w:rStyle w:val="apple-converted-space"/>
          <w:rFonts w:ascii="Nyala" w:hAnsi="Nyala"/>
          <w:color w:val="000000"/>
          <w:lang w:val="am-ET"/>
        </w:rPr>
        <w:fldChar w:fldCharType="begin"/>
      </w:r>
      <w:r>
        <w:rPr>
          <w:rStyle w:val="apple-converted-space"/>
          <w:rFonts w:ascii="Nyala" w:hAnsi="Nyala"/>
          <w:color w:val="000000"/>
          <w:lang w:val="am-ET"/>
        </w:rPr>
        <w:instrText xml:space="preserve"> MERGEFIELD  Donor  \* MERGEFORMAT </w:instrText>
      </w:r>
      <w:r>
        <w:rPr>
          <w:rStyle w:val="apple-converted-space"/>
          <w:rFonts w:ascii="Nyala" w:hAnsi="Nyala"/>
          <w:color w:val="000000"/>
          <w:lang w:val="am-ET"/>
        </w:rPr>
        <w:fldChar w:fldCharType="separate"/>
      </w:r>
      <w:r>
        <w:rPr>
          <w:rStyle w:val="apple-converted-space"/>
          <w:rFonts w:ascii="Nyala" w:hAnsi="Nyala"/>
          <w:noProof/>
          <w:color w:val="000000"/>
          <w:lang w:val="am-ET"/>
        </w:rPr>
        <w:t>UN - World Food Program</w:t>
      </w:r>
      <w:r>
        <w:rPr>
          <w:rStyle w:val="apple-converted-space"/>
          <w:rFonts w:ascii="Nyala" w:hAnsi="Nyala"/>
          <w:color w:val="000000"/>
          <w:lang w:val="am-ET"/>
        </w:rPr>
        <w:fldChar w:fldCharType="end"/>
      </w:r>
      <w:r>
        <w:rPr>
          <w:rStyle w:val="apple-converted-space"/>
          <w:rFonts w:ascii="Nyala" w:hAnsi="Nyala"/>
          <w:color w:val="000000"/>
        </w:rPr>
        <w:t xml:space="preserve"> </w:t>
      </w:r>
      <w:r>
        <w:rPr>
          <w:rFonts w:ascii="Nyala" w:hAnsi="Nyala"/>
          <w:color w:val="000000"/>
          <w:lang w:val="am-ET"/>
        </w:rPr>
        <w:t>ያስመጣው በመሆኑ 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                                                                                               </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ከሠላምታ ጋር</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ግልባጭ/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ለሀብት ማሰባሰብ ባለሙያ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አመዝምዋ</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w:t>
      </w:r>
      <w:r>
        <w:rPr>
          <w:rFonts w:ascii="Verdana" w:hAnsi="Verdana"/>
          <w:color w:val="000000"/>
          <w:sz w:val="18"/>
          <w:szCs w:val="18"/>
        </w:rPr>
        <w:t xml:space="preserve"> </w:t>
      </w:r>
      <w:r>
        <w:rPr>
          <w:rStyle w:val="apple-converted-space"/>
          <w:rFonts w:ascii="Nyala" w:hAnsi="Nyala"/>
          <w:color w:val="000000"/>
          <w:lang w:val="am-ET"/>
        </w:rPr>
        <w:fldChar w:fldCharType="begin"/>
      </w:r>
      <w:r>
        <w:rPr>
          <w:rStyle w:val="apple-converted-space"/>
          <w:rFonts w:ascii="Nyala" w:hAnsi="Nyala"/>
          <w:color w:val="000000"/>
          <w:lang w:val="am-ET"/>
        </w:rPr>
        <w:instrText xml:space="preserve"> MERGEFIELD  Donor  \* MERGEFORMAT </w:instrText>
      </w:r>
      <w:r>
        <w:rPr>
          <w:rStyle w:val="apple-converted-space"/>
          <w:rFonts w:ascii="Nyala" w:hAnsi="Nyala"/>
          <w:color w:val="000000"/>
          <w:lang w:val="am-ET"/>
        </w:rPr>
        <w:fldChar w:fldCharType="separate"/>
      </w:r>
      <w:r>
        <w:rPr>
          <w:rStyle w:val="apple-converted-space"/>
          <w:rFonts w:ascii="Nyala" w:hAnsi="Nyala"/>
          <w:noProof/>
          <w:color w:val="000000"/>
          <w:lang w:val="am-ET"/>
        </w:rPr>
        <w:t>UN - World Food Program</w:t>
      </w:r>
      <w:r>
        <w:rPr>
          <w:rStyle w:val="apple-converted-space"/>
          <w:rFonts w:ascii="Nyala" w:hAnsi="Nyala"/>
          <w:color w:val="000000"/>
          <w:lang w:val="am-ET"/>
        </w:rPr>
        <w:fldChar w:fldCharType="end"/>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ለገንዘብና ኢኮኖሚ ልማት ሚኒስቴር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ትሬዠሪ መምሪያ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8540DB" w:rsidRDefault="008540DB"/>
    <w:sectPr w:rsidR="0085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14"/>
    <w:rsid w:val="003E1D14"/>
    <w:rsid w:val="007C4320"/>
    <w:rsid w:val="0085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89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C:\Cats-Project\cats\Web\Templates\ERCA.dotx" TargetMode="External" Id="R80b9554a152f46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ERCA.dotx</Template>
  <TotalTime>0</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Tedy</dc:creator>
  <cp:lastModifiedBy>dawit</cp:lastModifiedBy>
  <cp:revision>2</cp:revision>
  <dcterms:created xsi:type="dcterms:W3CDTF">2014-01-16T15:15:00Z</dcterms:created>
  <dcterms:modified xsi:type="dcterms:W3CDTF">2014-01-16T15:15:00Z</dcterms:modified>
</cp:coreProperties>
</file>