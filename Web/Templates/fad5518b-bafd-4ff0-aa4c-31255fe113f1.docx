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>To: Federal Ministry of Finance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CC: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Customes</w:t>
      </w:r>
      <w:proofErr w:type="spellEnd"/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Subject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:The</w:t>
      </w:r>
      <w:proofErr w:type="spellEnd"/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subject....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name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> </w:t>
      </w:r>
      <w:proofErr w:type="gramEnd"/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this our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</w:t>
      </w:r>
      <w:r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AC333E">
        <w:rPr>
          <w:rFonts w:ascii="Verdana" w:hAnsi="Verdana" w:eastAsia="Times New Roman"/>
          <w:color w:val="000000"/>
          <w:sz w:val="18"/>
          <w:szCs w:val="18"/>
        </w:rPr>
        <w:instrText xml:space="preserve"> MERGEFIELD  ReferenceNo </w:instrTex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AC333E">
        <w:rPr>
          <w:rFonts w:ascii="Verdana" w:hAnsi="Verdana" w:eastAsia="Times New Roman"/>
          <w:noProof/>
          <w:color w:val="000000"/>
          <w:sz w:val="18"/>
          <w:szCs w:val="18"/>
        </w:rPr>
        <w:t>L858/SF111/12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. 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AC333E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AC333E">
        <w:rPr>
          <w:rFonts w:ascii="Verdana" w:hAnsi="Verdana" w:eastAsia="Times New Roman"/>
          <w:noProof/>
          <w:color w:val="000000"/>
          <w:sz w:val="18"/>
          <w:szCs w:val="18"/>
        </w:rPr>
        <w:t>3/6/2012 12:00:00 AM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>Don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or </w:t>
      </w:r>
      <w:proofErr w:type="spellStart"/>
      <w:r w:rsidR="00A048EF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by the name 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has supplied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this our</w:t>
      </w:r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 </w:t>
      </w:r>
      <w:r w:rsidRPr="002860FE">
        <w:rPr>
          <w:rFonts w:ascii="Verdana" w:hAnsi="Verdana" w:eastAsia="Times New Roman"/>
          <w:b/>
          <w:bCs/>
          <w:color w:val="000000"/>
          <w:sz w:val="18"/>
          <w:szCs w:val="18"/>
        </w:rPr>
        <w:t>commodities 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. 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name 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proofErr w:type="gramEnd"/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this our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>.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This is the letter template, and the second paragraph. 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noProof/>
          <w:color w:val="000000"/>
          <w:sz w:val="18"/>
          <w:szCs w:val="18"/>
        </w:rPr>
        <w:t>3/6/2012 12:00:00 AM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name</w:t>
      </w:r>
      <w:r w:rsidRPr="002860FE">
        <w:rPr>
          <w:rFonts w:ascii="Verdana" w:hAnsi="Verdana" w:eastAsia="Times New Roman"/>
          <w:b/>
          <w:bCs/>
          <w:color w:val="000000"/>
          <w:sz w:val="18"/>
          <w:szCs w:val="18"/>
        </w:rPr>
        <w:t> 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this our</w:t>
      </w:r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>.</w:t>
      </w:r>
    </w:p>
    <w:p w:rsidRPr="002860FE" w:rsidR="002860FE" w:rsidP="002860FE" w:rsidRDefault="00F95AA1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>
        <w:rPr>
          <w:rFonts w:ascii="Verdana" w:hAnsi="Verdana" w:eastAsia="Times New Roman"/>
          <w:noProof/>
          <w:color w:val="000000"/>
          <w:sz w:val="18"/>
          <w:szCs w:val="18"/>
        </w:rPr>
        <w:t>3/6/2012 12:00:00 AM</w:t>
      </w:r>
      <w:r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The commodity was </w:t>
      </w:r>
      <w:proofErr w:type="spellStart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 with the SI Number: </w:t>
      </w:r>
      <w:bookmarkStart w:name="_GoBack" w:id="0"/>
      <w:bookmarkEnd w:id="0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 on a ship named 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821619">
        <w:rPr>
          <w:rFonts w:ascii="Verdana" w:hAnsi="Verdana" w:eastAsia="Times New Roman"/>
          <w:color w:val="000000"/>
          <w:sz w:val="18"/>
          <w:szCs w:val="18"/>
        </w:rPr>
        <w:instrText xml:space="preserve"> MERGEFIELD  Vessel </w:instrTex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821619">
        <w:rPr>
          <w:rFonts w:ascii="Verdana" w:hAnsi="Verdana" w:eastAsia="Times New Roman"/>
          <w:noProof/>
          <w:color w:val="000000"/>
          <w:sz w:val="18"/>
          <w:szCs w:val="18"/>
        </w:rPr>
        <w:t>CAPE MOLINNI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821619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2860FE">
        <w:rPr>
          <w:rFonts w:ascii="Verdana" w:hAnsi="Verdana" w:eastAsia="Times New Roman"/>
          <w:color w:val="000000"/>
          <w:sz w:val="18"/>
          <w:szCs w:val="18"/>
        </w:rPr>
        <w:t xml:space="preserve">on gift date </w:t>
      </w:r>
      <w:r w:rsidR="00821619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821619">
        <w:rPr>
          <w:rFonts w:ascii="Verdana" w:hAnsi="Verdana" w:eastAsia="Times New Roman"/>
          <w:color w:val="000000"/>
          <w:sz w:val="18"/>
          <w:szCs w:val="18"/>
        </w:rPr>
        <w:instrText xml:space="preserve"> MERGEFIELD  GiftDate </w:instrTex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821619">
        <w:rPr>
          <w:rFonts w:ascii="Verdana" w:hAnsi="Verdana" w:eastAsia="Times New Roman"/>
          <w:noProof/>
          <w:color w:val="000000"/>
          <w:sz w:val="18"/>
          <w:szCs w:val="18"/>
        </w:rPr>
        <w:t>6/26/2012 12:00:00 AM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The ETA of this commodity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is</w:t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proofErr w:type="gramEnd"/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noProof/>
          <w:color w:val="000000"/>
          <w:sz w:val="18"/>
          <w:szCs w:val="18"/>
        </w:rPr>
        <w:t>3/6/2012 12:00:00 AM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end"/>
      </w:r>
    </w:p>
    <w:p w:rsidRPr="002860FE" w:rsidR="002860FE" w:rsidP="002860FE" w:rsidRDefault="002860FE">
      <w:pPr>
        <w:spacing w:after="0" w:line="240" w:lineRule="auto"/>
        <w:rPr>
          <w:rFonts w:ascii="Times New Roman" w:hAnsi="Times New Roman" w:eastAsia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85"/>
        <w:gridCol w:w="1164"/>
        <w:gridCol w:w="85"/>
        <w:gridCol w:w="1084"/>
        <w:gridCol w:w="1077"/>
        <w:gridCol w:w="1284"/>
        <w:gridCol w:w="1199"/>
        <w:gridCol w:w="1187"/>
        <w:gridCol w:w="1294"/>
      </w:tblGrid>
      <w:tr w:rsidRPr="002860FE" w:rsidR="002860FE" w:rsidTr="00F95A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Commodity</w:t>
            </w:r>
            <w:r w:rsidRPr="002860FE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Bill of loading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Budget Type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Fund Source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Estimated Price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Estimated Tax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 xml:space="preserve">Sent </w:t>
            </w:r>
            <w:proofErr w:type="spellStart"/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Quantitty</w:t>
            </w:r>
            <w:proofErr w:type="spellEnd"/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(MT)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27"/>
                <w:szCs w:val="27"/>
              </w:rPr>
              <w:t>P</w:t>
            </w:r>
            <w:r w:rsidRPr="002860FE">
              <w:rPr>
                <w:rFonts w:ascii="Nyala" w:hAnsi="Nyala" w:eastAsia="Times New Roman"/>
                <w:b/>
                <w:bCs/>
                <w:color w:val="000000"/>
                <w:sz w:val="27"/>
                <w:szCs w:val="27"/>
              </w:rPr>
              <w:t>urchase Year</w:t>
            </w:r>
          </w:p>
        </w:tc>
      </w:tr>
      <w:tr w:rsidRPr="002860FE" w:rsidR="002860FE" w:rsidTr="00F95AA1">
        <w:trPr>
          <w:tblCellSpacing w:w="15" w:type="dxa"/>
        </w:trPr>
        <w:tc>
          <w:tcPr>
            <w:tcW w:w="0" w:type="auto"/>
            <w:vAlign w:val="center"/>
          </w:tcPr>
          <w:p w:rsidRPr="002860FE" w:rsidR="002860FE" w:rsidP="002860FE" w:rsidRDefault="00F95A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Currency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USD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BillOfLoading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SAFM710379751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BudgetType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✓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FundSource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✓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EstimatedPrice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819000.00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EstimatedTax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9500596.82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WeightINMT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546.000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YearPurchased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Jul 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</w:tr>
    </w:tbl>
    <w:p w:rsidR="00363998" w:rsidRDefault="00363998"/>
    <w:sectPr w:rsidR="00363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0FE"/>
    <w:rsid w:val="00174CB5"/>
    <w:rsid w:val="002860FE"/>
    <w:rsid w:val="00363998"/>
    <w:rsid w:val="003D2B15"/>
    <w:rsid w:val="00596F46"/>
    <w:rsid w:val="00717EEE"/>
    <w:rsid w:val="007A5621"/>
    <w:rsid w:val="00821619"/>
    <w:rsid w:val="009C2EA1"/>
    <w:rsid w:val="00A048EF"/>
    <w:rsid w:val="00AC333E"/>
    <w:rsid w:val="00BD00EF"/>
    <w:rsid w:val="00CA1FD9"/>
    <w:rsid w:val="00E80E4C"/>
    <w:rsid w:val="00F9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60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60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4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2.xml.rels>&#65279;<?xml version="1.0" encoding="utf-8"?><Relationships xmlns="http://schemas.openxmlformats.org/package/2006/relationships"><Relationship Type="http://schemas.microsoft.com/office/2007/relationships/stylesWithEffects" Target="/word/stylesWithEffects.xml" Id="rId3" /><Relationship Type="http://schemas.openxmlformats.org/officeDocument/2006/relationships/theme" Target="/word/theme/theme1.xml" Id="rId7" /><Relationship Type="http://schemas.openxmlformats.org/officeDocument/2006/relationships/styles" Target="/word/styles.xml" Id="rId2" /><Relationship Type="http://schemas.openxmlformats.org/officeDocument/2006/relationships/customXml" Target="/customXml/item1.xml" Id="rId1" /><Relationship Type="http://schemas.openxmlformats.org/officeDocument/2006/relationships/fontTable" Target="/word/fontTable.xml" Id="rId6" /><Relationship Type="http://schemas.openxmlformats.org/officeDocument/2006/relationships/webSettings" Target="/word/webSettings.xml" Id="rId5" /><Relationship Type="http://schemas.openxmlformats.org/officeDocument/2006/relationships/settings" Target="/word/settings.xml" Id="rId4" /><Relationship Type="http://schemas.openxmlformats.org/officeDocument/2006/relationships/attachedTemplate" Target="D:\Cats-Project\cats\Web\Templates\FederalMinistryofFinance.dotx" TargetMode="External" Id="R904420f79b8e41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9397F-B90F-4607-B44B-CEEB6154A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FederalMinistryofFinance.dotx</Template>
  <TotalTime>4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Tedy</dc:creator>
  <cp:lastModifiedBy>dawit</cp:lastModifiedBy>
  <cp:revision>8</cp:revision>
  <dcterms:created xsi:type="dcterms:W3CDTF">2013-09-19T16:01:00Z</dcterms:created>
  <dcterms:modified xsi:type="dcterms:W3CDTF">2014-01-16T15:46:00Z</dcterms:modified>
</cp:coreProperties>
</file>