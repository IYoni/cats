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LSF081/2012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MERKUR TIDE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16/01/2012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537.660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975a65fbdc28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