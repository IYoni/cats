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1/16/2012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E:\Cats-Project\cats\Web\Templates\FederalMinistryofFinance.dotx" TargetMode="External" Id="R2ef371735789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