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L00015630-P2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30/01/2012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30/01/2012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30/01/2012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MSC MALAGA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13/01/2012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30/01/2012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MSCUGG269090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1833000.00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1222.000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c610ebe1110e4e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