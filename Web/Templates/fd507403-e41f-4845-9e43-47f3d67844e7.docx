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LSF081/2012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1/01/2012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1/01/2012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MERKUR TIDE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16/01/2012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MSCDJ639709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806490.00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537.660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Cats-Project\cats\Web\Templates\FederalMinistryofFinance.dotx" TargetMode="External" Id="R8bf9a8aacc044b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