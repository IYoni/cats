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LSF081/2012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MERKUR TIDE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16/01/2012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537.660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8af1f9e1ee6648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